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2322BB2" w14:textId="77777777" w:rsidR="0083683C" w:rsidRPr="005924ED" w:rsidRDefault="00F9550F">
          <w:pPr>
            <w:pStyle w:val="a3"/>
          </w:pP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>
              <w:r w:rsidR="0030202C" w:rsidRPr="005924ED">
                <w:rPr>
                  <w:noProof/>
                </w:rPr>
                <w:drawing>
                  <wp:inline distT="0" distB="0" distL="0" distR="0" wp14:anchorId="4FD530E5" wp14:editId="40C19FD3">
                    <wp:extent cx="560025" cy="440871"/>
                    <wp:effectExtent l="0" t="0" r="0" b="0"/>
                    <wp:docPr id="3" name="그림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그림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0025" cy="440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30202C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1D4B4D" wp14:editId="01DEA729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519"/>
                                  <w:gridCol w:w="425"/>
                                  <w:gridCol w:w="425"/>
                                  <w:gridCol w:w="2528"/>
                                  <w:gridCol w:w="425"/>
                                  <w:gridCol w:w="2525"/>
                                </w:tblGrid>
                                <w:tr w:rsidR="00D85F42" w:rsidRPr="00DD73DC" w14:paraId="3DD0BFBB" w14:textId="77777777" w:rsidTr="00D85F42">
                                  <w:tc>
                                    <w:tcPr>
                                      <w:tcW w:w="1424" w:type="pct"/>
                                    </w:tcPr>
                                    <w:p w14:paraId="4440228C" w14:textId="77777777" w:rsidR="00D85F42" w:rsidRPr="00DD73DC" w:rsidRDefault="00D85F42" w:rsidP="00D85F42">
                                      <w:pPr>
                                        <w:pStyle w:val="aa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팀원: 김</w:t>
                                      </w:r>
                                      <w:r>
                                        <w:t>윤성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이</w:t>
                                      </w:r>
                                      <w:r>
                                        <w:t>나진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,</w:t>
                                      </w:r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이</w:t>
                                      </w:r>
                                      <w:r>
                                        <w:t>빌립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, 김</w:t>
                                      </w:r>
                                      <w:r>
                                        <w:t>종원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, 이</w:t>
                                      </w:r>
                                      <w:r>
                                        <w:t>민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혁</w:t>
                                      </w:r>
                                    </w:p>
                                  </w:tc>
                                  <w:tc>
                                    <w:tcPr>
                                      <w:tcW w:w="240" w:type="pct"/>
                                    </w:tcPr>
                                    <w:p w14:paraId="6B7A3331" w14:textId="77777777" w:rsidR="00D85F42" w:rsidRPr="00DD73DC" w:rsidRDefault="00D85F42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240" w:type="pct"/>
                                    </w:tcPr>
                                    <w:p w14:paraId="4A0AD2F0" w14:textId="77777777" w:rsidR="00D85F42" w:rsidRPr="00DD73DC" w:rsidRDefault="00D85F42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29" w:type="pct"/>
                                    </w:tcPr>
                                    <w:p w14:paraId="1C4B3002" w14:textId="77777777" w:rsidR="00D85F42" w:rsidRPr="00DD73DC" w:rsidRDefault="00D85F42" w:rsidP="00D85F42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240" w:type="pct"/>
                                    </w:tcPr>
                                    <w:p w14:paraId="0B7D8902" w14:textId="77777777" w:rsidR="00D85F42" w:rsidRPr="00DD73DC" w:rsidRDefault="00D85F42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27" w:type="pct"/>
                                    </w:tcPr>
                                    <w:p w14:paraId="69FDC1C1" w14:textId="77777777" w:rsidR="00D85F42" w:rsidRPr="00DD73DC" w:rsidRDefault="00D85F42" w:rsidP="00D85F42">
                                      <w:pPr>
                                        <w:pStyle w:val="aa"/>
                                        <w:ind w:right="440"/>
                                      </w:pPr>
                                    </w:p>
                                    <w:p w14:paraId="46FEF383" w14:textId="77777777" w:rsidR="00D85F42" w:rsidRPr="00DD73DC" w:rsidRDefault="00D85F42">
                                      <w:pPr>
                                        <w:pStyle w:val="aa"/>
                                        <w:jc w:val="right"/>
                                      </w:pPr>
                                    </w:p>
                                  </w:tc>
                                </w:tr>
                              </w:tbl>
                              <w:p w14:paraId="0C584C4B" w14:textId="77777777" w:rsidR="00DD1EF8" w:rsidRPr="00D85F42" w:rsidRDefault="00DD1EF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1D4B4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" o:spid="_x0000_s1026" type="#_x0000_t202" alt="회사 연락처 정보를 표시하는 텍스트 박스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519"/>
                            <w:gridCol w:w="425"/>
                            <w:gridCol w:w="425"/>
                            <w:gridCol w:w="2528"/>
                            <w:gridCol w:w="425"/>
                            <w:gridCol w:w="2525"/>
                          </w:tblGrid>
                          <w:tr w:rsidR="00D85F42" w:rsidRPr="00DD73DC" w14:paraId="3DD0BFBB" w14:textId="77777777" w:rsidTr="00D85F42">
                            <w:tc>
                              <w:tcPr>
                                <w:tcW w:w="1424" w:type="pct"/>
                              </w:tcPr>
                              <w:p w14:paraId="4440228C" w14:textId="77777777" w:rsidR="00D85F42" w:rsidRPr="00DD73DC" w:rsidRDefault="00D85F42" w:rsidP="00D85F42">
                                <w:pPr>
                                  <w:pStyle w:val="aa"/>
                                </w:pPr>
                                <w:r>
                                  <w:rPr>
                                    <w:rFonts w:hint="eastAsia"/>
                                  </w:rPr>
                                  <w:t>팀원: 김</w:t>
                                </w:r>
                                <w:r>
                                  <w:t>윤성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이</w:t>
                                </w:r>
                                <w:r>
                                  <w:t>나진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이</w:t>
                                </w:r>
                                <w:r>
                                  <w:t>빌립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, 김</w:t>
                                </w:r>
                                <w:r>
                                  <w:t>종원</w:t>
                                </w:r>
                                <w:r>
                                  <w:rPr>
                                    <w:rFonts w:hint="eastAsia"/>
                                  </w:rPr>
                                  <w:t>, 이</w:t>
                                </w:r>
                                <w:r>
                                  <w:t>민</w:t>
                                </w:r>
                                <w:r>
                                  <w:rPr>
                                    <w:rFonts w:hint="eastAsia"/>
                                  </w:rPr>
                                  <w:t>혁</w:t>
                                </w:r>
                              </w:p>
                            </w:tc>
                            <w:tc>
                              <w:tcPr>
                                <w:tcW w:w="240" w:type="pct"/>
                              </w:tcPr>
                              <w:p w14:paraId="6B7A3331" w14:textId="77777777" w:rsidR="00D85F42" w:rsidRPr="00DD73DC" w:rsidRDefault="00D85F42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240" w:type="pct"/>
                              </w:tcPr>
                              <w:p w14:paraId="4A0AD2F0" w14:textId="77777777" w:rsidR="00D85F42" w:rsidRPr="00DD73DC" w:rsidRDefault="00D85F42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29" w:type="pct"/>
                              </w:tcPr>
                              <w:p w14:paraId="1C4B3002" w14:textId="77777777" w:rsidR="00D85F42" w:rsidRPr="00DD73DC" w:rsidRDefault="00D85F42" w:rsidP="00D85F42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240" w:type="pct"/>
                              </w:tcPr>
                              <w:p w14:paraId="0B7D8902" w14:textId="77777777" w:rsidR="00D85F42" w:rsidRPr="00DD73DC" w:rsidRDefault="00D85F42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27" w:type="pct"/>
                              </w:tcPr>
                              <w:p w14:paraId="69FDC1C1" w14:textId="77777777" w:rsidR="00D85F42" w:rsidRPr="00DD73DC" w:rsidRDefault="00D85F42" w:rsidP="00D85F42">
                                <w:pPr>
                                  <w:pStyle w:val="aa"/>
                                  <w:ind w:right="440"/>
                                </w:pPr>
                              </w:p>
                              <w:p w14:paraId="46FEF383" w14:textId="77777777" w:rsidR="00D85F42" w:rsidRPr="00DD73DC" w:rsidRDefault="00D85F42">
                                <w:pPr>
                                  <w:pStyle w:val="aa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0C584C4B" w14:textId="77777777" w:rsidR="00DD1EF8" w:rsidRPr="00D85F42" w:rsidRDefault="00DD1EF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9C311F3" w14:textId="77777777" w:rsidR="0083683C" w:rsidRPr="005924ED" w:rsidRDefault="0083683C"/>
        <w:p w14:paraId="3B94594A" w14:textId="77777777" w:rsidR="0083683C" w:rsidRPr="005924ED" w:rsidRDefault="0018512E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BF8FBC" wp14:editId="30F9EFD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2393950</wp:posOffset>
                    </wp:positionV>
                    <wp:extent cx="5591175" cy="5378450"/>
                    <wp:effectExtent l="0" t="0" r="9525" b="12700"/>
                    <wp:wrapTopAndBottom/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537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15B074" w14:textId="77777777" w:rsidR="00DD1EF8" w:rsidRPr="002A77EA" w:rsidRDefault="00112FA2" w:rsidP="00DD1EF8">
                                <w:pPr>
                                  <w:pStyle w:val="a5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56"/>
                                    <w:szCs w:val="56"/>
                                  </w:rPr>
                                  <w:t>개</w:t>
                                </w: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발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2A77EA"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계획서</w:t>
                                </w:r>
                              </w:p>
                              <w:p w14:paraId="7C1F0337" w14:textId="77777777" w:rsidR="00DD1EF8" w:rsidRDefault="00DD1EF8">
                                <w:pPr>
                                  <w:pStyle w:val="a6"/>
                                </w:pPr>
                              </w:p>
                              <w:p w14:paraId="4CCB5435" w14:textId="77777777" w:rsidR="00DD1EF8" w:rsidRDefault="00DD1EF8" w:rsidP="00DD1EF8"/>
                              <w:p w14:paraId="2F6A5F94" w14:textId="77777777" w:rsidR="00DD1EF8" w:rsidRPr="003726AB" w:rsidRDefault="00DD1EF8" w:rsidP="00DD1EF8"/>
                              <w:p w14:paraId="1EE180F1" w14:textId="77777777" w:rsidR="00DD1EF8" w:rsidRDefault="0065737D" w:rsidP="00DD1EF8">
                                <w:pPr>
                                  <w:pStyle w:val="a6"/>
                                  <w:jc w:val="center"/>
                                </w:pPr>
                                <w:r>
                                  <w:t>201</w:t>
                                </w:r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  <w:r w:rsidR="00112FA2">
                                  <w:t>-09-25</w:t>
                                </w:r>
                              </w:p>
                              <w:p w14:paraId="4C1C5EAA" w14:textId="77777777" w:rsidR="00DD1EF8" w:rsidRDefault="00DD1EF8" w:rsidP="00DD1EF8"/>
                              <w:p w14:paraId="776873AD" w14:textId="77777777" w:rsidR="00DD1EF8" w:rsidRDefault="00DD1EF8" w:rsidP="00DD1EF8"/>
                              <w:p w14:paraId="7D2A9E78" w14:textId="77777777" w:rsidR="00DD1EF8" w:rsidRPr="00DD1EF8" w:rsidRDefault="00DD1EF8" w:rsidP="00DD1EF8"/>
                              <w:p w14:paraId="670E4DB7" w14:textId="77777777" w:rsidR="00D85F42" w:rsidRDefault="00DD1EF8" w:rsidP="00DD1EF8">
                                <w:pPr>
                                  <w:pStyle w:val="a6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DD1EF8">
                                  <w:rPr>
                                    <w:rFonts w:hint="eastAsia"/>
                                    <w:b/>
                                  </w:rPr>
                                  <w:t>[</w:t>
                                </w:r>
                                <w:proofErr w:type="spellStart"/>
                                <w:r w:rsidR="0065737D">
                                  <w:rPr>
                                    <w:rFonts w:hint="eastAsia"/>
                                    <w:b/>
                                  </w:rPr>
                                  <w:t>팀명</w:t>
                                </w:r>
                                <w:proofErr w:type="spellEnd"/>
                                <w:r w:rsidRPr="00DD1EF8">
                                  <w:rPr>
                                    <w:rFonts w:hint="eastAsia"/>
                                    <w:b/>
                                  </w:rPr>
                                  <w:t>]</w:t>
                                </w:r>
                                <w:proofErr w:type="spellStart"/>
                                <w:r w:rsidR="00D85F42">
                                  <w:rPr>
                                    <w:b/>
                                  </w:rPr>
                                  <w:t>Tou</w:t>
                                </w:r>
                                <w:r w:rsidR="00D85F42">
                                  <w:rPr>
                                    <w:rFonts w:hint="eastAsia"/>
                                    <w:b/>
                                  </w:rPr>
                                  <w:t>ple</w:t>
                                </w:r>
                                <w:proofErr w:type="spellEnd"/>
                              </w:p>
                              <w:p w14:paraId="2AC84384" w14:textId="77777777" w:rsidR="00DD1EF8" w:rsidRPr="00DD1EF8" w:rsidRDefault="00D85F42" w:rsidP="00DD1EF8">
                                <w:pPr>
                                  <w:pStyle w:val="a6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[</w:t>
                                </w:r>
                                <w:r>
                                  <w:rPr>
                                    <w:rFonts w:hint="eastAsia"/>
                                    <w:b/>
                                  </w:rPr>
                                  <w:t>팀</w:t>
                                </w:r>
                                <w:r>
                                  <w:rPr>
                                    <w:b/>
                                  </w:rPr>
                                  <w:t>장</w:t>
                                </w:r>
                                <w:r>
                                  <w:rPr>
                                    <w:rFonts w:hint="eastAsia"/>
                                    <w:b/>
                                  </w:rPr>
                                  <w:t>]나</w:t>
                                </w:r>
                                <w:r>
                                  <w:rPr>
                                    <w:b/>
                                  </w:rPr>
                                  <w:t>평</w:t>
                                </w:r>
                                <w:r>
                                  <w:rPr>
                                    <w:rFonts w:hint="eastAsia"/>
                                    <w:b/>
                                  </w:rPr>
                                  <w:t>근</w:t>
                                </w:r>
                              </w:p>
                              <w:p w14:paraId="5FD2F738" w14:textId="77777777" w:rsidR="00DD1EF8" w:rsidRDefault="00DD1EF8" w:rsidP="00DD1EF8"/>
                              <w:p w14:paraId="3B62F822" w14:textId="77777777" w:rsidR="00DD1EF8" w:rsidRPr="00DD1EF8" w:rsidRDefault="00DD1EF8" w:rsidP="00DD1EF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BF8FBC" id="텍스트 상자 2" o:spid="_x0000_s1027" type="#_x0000_t202" alt="문서 제목 및 부제목을 표시하는 텍스트 박스" style="position:absolute;margin-left:0;margin-top:188.5pt;width:440.25pt;height:42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" filled="f" stroked="f" strokeweight=".5pt">
                    <v:textbox inset="0,0,0,0">
                      <w:txbxContent>
                        <w:p w14:paraId="1515B074" w14:textId="77777777" w:rsidR="00DD1EF8" w:rsidRPr="002A77EA" w:rsidRDefault="00112FA2" w:rsidP="00DD1EF8">
                          <w:pPr>
                            <w:pStyle w:val="a5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56"/>
                              <w:szCs w:val="56"/>
                            </w:rPr>
                            <w:t>개</w:t>
                          </w:r>
                          <w:r>
                            <w:rPr>
                              <w:b/>
                              <w:sz w:val="56"/>
                              <w:szCs w:val="56"/>
                            </w:rPr>
                            <w:t>발</w:t>
                          </w:r>
                          <w:r>
                            <w:rPr>
                              <w:rFonts w:hint="eastAsia"/>
                              <w:b/>
                              <w:sz w:val="56"/>
                              <w:szCs w:val="56"/>
                            </w:rPr>
                            <w:t xml:space="preserve"> </w:t>
                          </w:r>
                          <w:r w:rsidR="002A77EA">
                            <w:rPr>
                              <w:b/>
                              <w:sz w:val="56"/>
                              <w:szCs w:val="56"/>
                            </w:rPr>
                            <w:t>계획서</w:t>
                          </w:r>
                        </w:p>
                        <w:p w14:paraId="7C1F0337" w14:textId="77777777" w:rsidR="00DD1EF8" w:rsidRDefault="00DD1EF8">
                          <w:pPr>
                            <w:pStyle w:val="a6"/>
                          </w:pPr>
                        </w:p>
                        <w:p w14:paraId="4CCB5435" w14:textId="77777777" w:rsidR="00DD1EF8" w:rsidRDefault="00DD1EF8" w:rsidP="00DD1EF8"/>
                        <w:p w14:paraId="2F6A5F94" w14:textId="77777777" w:rsidR="00DD1EF8" w:rsidRPr="003726AB" w:rsidRDefault="00DD1EF8" w:rsidP="00DD1EF8"/>
                        <w:p w14:paraId="1EE180F1" w14:textId="77777777" w:rsidR="00DD1EF8" w:rsidRDefault="0065737D" w:rsidP="00DD1EF8">
                          <w:pPr>
                            <w:pStyle w:val="a6"/>
                            <w:jc w:val="center"/>
                          </w:pPr>
                          <w:r>
                            <w:t>201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 w:rsidR="00112FA2">
                            <w:t>-09-25</w:t>
                          </w:r>
                        </w:p>
                        <w:p w14:paraId="4C1C5EAA" w14:textId="77777777" w:rsidR="00DD1EF8" w:rsidRDefault="00DD1EF8" w:rsidP="00DD1EF8"/>
                        <w:p w14:paraId="776873AD" w14:textId="77777777" w:rsidR="00DD1EF8" w:rsidRDefault="00DD1EF8" w:rsidP="00DD1EF8"/>
                        <w:p w14:paraId="7D2A9E78" w14:textId="77777777" w:rsidR="00DD1EF8" w:rsidRPr="00DD1EF8" w:rsidRDefault="00DD1EF8" w:rsidP="00DD1EF8"/>
                        <w:p w14:paraId="670E4DB7" w14:textId="77777777" w:rsidR="00D85F42" w:rsidRDefault="00DD1EF8" w:rsidP="00DD1EF8">
                          <w:pPr>
                            <w:pStyle w:val="a6"/>
                            <w:jc w:val="center"/>
                            <w:rPr>
                              <w:b/>
                            </w:rPr>
                          </w:pPr>
                          <w:r w:rsidRPr="00DD1EF8">
                            <w:rPr>
                              <w:rFonts w:hint="eastAsia"/>
                              <w:b/>
                            </w:rPr>
                            <w:t>[</w:t>
                          </w:r>
                          <w:proofErr w:type="spellStart"/>
                          <w:r w:rsidR="0065737D">
                            <w:rPr>
                              <w:rFonts w:hint="eastAsia"/>
                              <w:b/>
                            </w:rPr>
                            <w:t>팀명</w:t>
                          </w:r>
                          <w:proofErr w:type="spellEnd"/>
                          <w:r w:rsidRPr="00DD1EF8">
                            <w:rPr>
                              <w:rFonts w:hint="eastAsia"/>
                              <w:b/>
                            </w:rPr>
                            <w:t>]</w:t>
                          </w:r>
                          <w:proofErr w:type="spellStart"/>
                          <w:r w:rsidR="00D85F42">
                            <w:rPr>
                              <w:b/>
                            </w:rPr>
                            <w:t>Tou</w:t>
                          </w:r>
                          <w:r w:rsidR="00D85F42">
                            <w:rPr>
                              <w:rFonts w:hint="eastAsia"/>
                              <w:b/>
                            </w:rPr>
                            <w:t>ple</w:t>
                          </w:r>
                          <w:proofErr w:type="spellEnd"/>
                        </w:p>
                        <w:p w14:paraId="2AC84384" w14:textId="77777777" w:rsidR="00DD1EF8" w:rsidRPr="00DD1EF8" w:rsidRDefault="00D85F42" w:rsidP="00DD1EF8">
                          <w:pPr>
                            <w:pStyle w:val="a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[</w:t>
                          </w:r>
                          <w:r>
                            <w:rPr>
                              <w:rFonts w:hint="eastAsia"/>
                              <w:b/>
                            </w:rPr>
                            <w:t>팀</w:t>
                          </w:r>
                          <w:r>
                            <w:rPr>
                              <w:b/>
                            </w:rPr>
                            <w:t>장</w:t>
                          </w:r>
                          <w:r>
                            <w:rPr>
                              <w:rFonts w:hint="eastAsia"/>
                              <w:b/>
                            </w:rPr>
                            <w:t>]나</w:t>
                          </w:r>
                          <w:r>
                            <w:rPr>
                              <w:b/>
                            </w:rPr>
                            <w:t>평</w:t>
                          </w:r>
                          <w:r>
                            <w:rPr>
                              <w:rFonts w:hint="eastAsia"/>
                              <w:b/>
                            </w:rPr>
                            <w:t>근</w:t>
                          </w:r>
                        </w:p>
                        <w:p w14:paraId="5FD2F738" w14:textId="77777777" w:rsidR="00DD1EF8" w:rsidRDefault="00DD1EF8" w:rsidP="00DD1EF8"/>
                        <w:p w14:paraId="3B62F822" w14:textId="77777777" w:rsidR="00DD1EF8" w:rsidRPr="00DD1EF8" w:rsidRDefault="00DD1EF8" w:rsidP="00DD1EF8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14:paraId="453246B2" w14:textId="77777777" w:rsidR="0083683C" w:rsidRPr="00DD73DC" w:rsidRDefault="0030202C" w:rsidP="00DD73DC">
          <w:pPr>
            <w:pStyle w:val="ae"/>
            <w:rPr>
              <w:sz w:val="52"/>
            </w:rPr>
          </w:pPr>
          <w:r w:rsidRPr="00DD73DC">
            <w:rPr>
              <w:sz w:val="52"/>
              <w:lang w:val="ko-KR"/>
            </w:rPr>
            <w:t>목차</w:t>
          </w:r>
        </w:p>
        <w:p w14:paraId="34CEFA33" w14:textId="77777777" w:rsidR="00D23B19" w:rsidRDefault="0030202C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431339198" w:history="1">
            <w:r w:rsidR="00D23B19" w:rsidRPr="006B101F">
              <w:rPr>
                <w:rStyle w:val="af"/>
                <w:noProof/>
                <w:lang w:val="ko-KR"/>
              </w:rPr>
              <w:t>배경 (Background)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_Toc431339198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2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036140B6" w14:textId="77777777" w:rsidR="00D23B19" w:rsidRDefault="00F9550F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199" w:history="1">
            <w:r w:rsidR="00D23B19" w:rsidRPr="006B101F">
              <w:rPr>
                <w:rStyle w:val="af"/>
                <w:noProof/>
                <w:lang w:val="ko-KR"/>
              </w:rPr>
              <w:t>목적/목표 (Objectives)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_Toc431339199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2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44FC32D9" w14:textId="77777777" w:rsidR="00D23B19" w:rsidRDefault="00F9550F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0" w:history="1">
            <w:r w:rsidR="00D23B19" w:rsidRPr="006B101F">
              <w:rPr>
                <w:rStyle w:val="af"/>
                <w:noProof/>
                <w:lang w:val="ko-KR"/>
              </w:rPr>
              <w:t>범위 (Scope)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_Toc431339200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2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1A379988" w14:textId="77777777" w:rsidR="00D23B19" w:rsidRDefault="00F9550F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1" w:history="1">
            <w:r w:rsidR="00D23B19" w:rsidRPr="006B101F">
              <w:rPr>
                <w:rStyle w:val="af"/>
                <w:noProof/>
                <w:lang w:val="ko-KR"/>
              </w:rPr>
              <w:t>접근방법 (Approach)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_Toc431339201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2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6209C30E" w14:textId="77777777" w:rsidR="00D23B19" w:rsidRDefault="00F9550F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2" w:history="1">
            <w:r w:rsidR="00D23B19" w:rsidRPr="006B101F">
              <w:rPr>
                <w:rStyle w:val="af"/>
                <w:noProof/>
                <w:lang w:val="ko-KR"/>
              </w:rPr>
              <w:t>작업계획일정 (Workplan)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_Toc431339202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3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2B8CE952" w14:textId="77777777" w:rsidR="00D23B19" w:rsidRDefault="00F9550F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3" w:history="1">
            <w:r w:rsidR="00D23B19" w:rsidRPr="006B101F">
              <w:rPr>
                <w:rStyle w:val="af"/>
                <w:noProof/>
                <w:lang w:val="ko-KR"/>
              </w:rPr>
              <w:t>비용 / 기대효과 분석 (Cost-Benefit Analysis)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_Toc431339203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3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57DFC495" w14:textId="77777777"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14:paraId="3E856125" w14:textId="77777777" w:rsidR="0083683C" w:rsidRPr="00DD73DC" w:rsidRDefault="0083683C">
      <w:pPr>
        <w:rPr>
          <w:sz w:val="12"/>
        </w:rPr>
        <w:sectPr w:rsidR="0083683C" w:rsidRPr="00DD73DC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1DEC9A31" w14:textId="77777777" w:rsidR="0083683C" w:rsidRPr="005924ED" w:rsidRDefault="00DD1EF8">
      <w:pPr>
        <w:pStyle w:val="10"/>
      </w:pPr>
      <w:bookmarkStart w:id="0" w:name="_Toc431339198"/>
      <w:r>
        <w:rPr>
          <w:rFonts w:hint="eastAsia"/>
          <w:lang w:val="ko-KR"/>
        </w:rPr>
        <w:lastRenderedPageBreak/>
        <w:t>배경</w:t>
      </w:r>
      <w:r w:rsidRPr="00535D8D">
        <w:rPr>
          <w:rFonts w:hint="eastAsia"/>
        </w:rPr>
        <w:t xml:space="preserve"> </w:t>
      </w:r>
      <w:r w:rsidRPr="00535D8D">
        <w:t>(Background)</w:t>
      </w:r>
      <w:bookmarkEnd w:id="0"/>
    </w:p>
    <w:p w14:paraId="18E403CC" w14:textId="77777777" w:rsidR="00E044BE" w:rsidRDefault="00E044BE" w:rsidP="00E044BE">
      <w:pPr>
        <w:spacing w:line="240" w:lineRule="auto"/>
      </w:pPr>
      <w:r>
        <w:rPr>
          <w:rFonts w:hint="eastAsia"/>
        </w:rPr>
        <w:t>사람들이 여행을 가려고 할 때 여행 경비,</w:t>
      </w:r>
      <w:r>
        <w:t xml:space="preserve"> </w:t>
      </w:r>
      <w:r>
        <w:rPr>
          <w:rFonts w:hint="eastAsia"/>
        </w:rPr>
        <w:t>여행 일정 등이 떠오르지 않아 여행을 다녀온 사람의</w:t>
      </w:r>
    </w:p>
    <w:p w14:paraId="7E727336" w14:textId="77777777" w:rsidR="00E044BE" w:rsidRDefault="00E044BE" w:rsidP="00E044BE">
      <w:pPr>
        <w:spacing w:line="240" w:lineRule="auto"/>
      </w:pPr>
      <w:r>
        <w:rPr>
          <w:rFonts w:hint="eastAsia"/>
        </w:rPr>
        <w:t>여행 리뷰를 보고 경비, 일정 등 여행 계획을 수립하는 데에 있어 시간적 절약과 정보를 공유 가능하다고</w:t>
      </w:r>
    </w:p>
    <w:p w14:paraId="07BAD11D" w14:textId="77777777" w:rsidR="00DE3EE9" w:rsidRDefault="00E044BE" w:rsidP="00E044BE">
      <w:pPr>
        <w:spacing w:line="240" w:lineRule="auto"/>
      </w:pPr>
      <w:r>
        <w:rPr>
          <w:rFonts w:hint="eastAsia"/>
        </w:rPr>
        <w:t>판단되어 프로젝트 진행. 또한,</w:t>
      </w:r>
      <w:r>
        <w:t xml:space="preserve"> </w:t>
      </w:r>
      <w:r>
        <w:rPr>
          <w:rFonts w:hint="eastAsia"/>
        </w:rPr>
        <w:t>자신이 여행을 다녀와서 리뷰를 작성하여 다녀온 여행 정보를 웹사이트</w:t>
      </w:r>
    </w:p>
    <w:p w14:paraId="24F4E7A1" w14:textId="77777777" w:rsidR="00E044BE" w:rsidRPr="00E044BE" w:rsidRDefault="00E044BE" w:rsidP="00E044BE">
      <w:pPr>
        <w:spacing w:line="240" w:lineRule="auto"/>
      </w:pPr>
      <w:r>
        <w:rPr>
          <w:rFonts w:hint="eastAsia"/>
        </w:rPr>
        <w:t xml:space="preserve">이용자들에게 </w:t>
      </w:r>
      <w:proofErr w:type="gramStart"/>
      <w:r>
        <w:rPr>
          <w:rFonts w:hint="eastAsia"/>
        </w:rPr>
        <w:t>공유 할</w:t>
      </w:r>
      <w:proofErr w:type="gramEnd"/>
      <w:r>
        <w:rPr>
          <w:rFonts w:hint="eastAsia"/>
        </w:rPr>
        <w:t xml:space="preserve"> 수 있다.</w:t>
      </w:r>
    </w:p>
    <w:p w14:paraId="6266D7C3" w14:textId="77777777" w:rsidR="0083683C" w:rsidRPr="005924ED" w:rsidRDefault="002A6C10">
      <w:pPr>
        <w:pStyle w:val="10"/>
      </w:pPr>
      <w:bookmarkStart w:id="1" w:name="_Toc431339199"/>
      <w:r>
        <w:rPr>
          <w:rFonts w:hint="eastAsia"/>
          <w:lang w:val="ko-KR"/>
        </w:rPr>
        <w:t>목적</w:t>
      </w:r>
      <w:r w:rsidRPr="00535D8D">
        <w:rPr>
          <w:rFonts w:hint="eastAsia"/>
        </w:rPr>
        <w:t>/</w:t>
      </w:r>
      <w:r>
        <w:rPr>
          <w:rFonts w:hint="eastAsia"/>
          <w:lang w:val="ko-KR"/>
        </w:rPr>
        <w:t>목표</w:t>
      </w:r>
      <w:r w:rsidRPr="00535D8D">
        <w:rPr>
          <w:rFonts w:hint="eastAsia"/>
        </w:rPr>
        <w:t xml:space="preserve"> </w:t>
      </w:r>
      <w:r w:rsidRPr="00535D8D">
        <w:t>(Objectives)</w:t>
      </w:r>
      <w:bookmarkEnd w:id="1"/>
    </w:p>
    <w:p w14:paraId="1E705099" w14:textId="77777777" w:rsidR="00947A88" w:rsidRDefault="00947A88" w:rsidP="00947A88">
      <w:pPr>
        <w:spacing w:line="240" w:lineRule="auto"/>
      </w:pPr>
      <w:r>
        <w:rPr>
          <w:rFonts w:hint="eastAsia"/>
        </w:rPr>
        <w:t>여행자의 경우:</w:t>
      </w:r>
      <w:r>
        <w:t xml:space="preserve"> </w:t>
      </w:r>
      <w:r>
        <w:rPr>
          <w:rFonts w:hint="eastAsia"/>
        </w:rPr>
        <w:t xml:space="preserve">개인 블로그 또는 </w:t>
      </w:r>
      <w:r>
        <w:t>SNS</w:t>
      </w:r>
      <w:r>
        <w:rPr>
          <w:rFonts w:hint="eastAsia"/>
        </w:rPr>
        <w:t>등 개인적인 공유 방법을 통해서만 공유가 가능</w:t>
      </w:r>
      <w:r>
        <w:t>한</w:t>
      </w:r>
      <w:r>
        <w:rPr>
          <w:rFonts w:hint="eastAsia"/>
        </w:rPr>
        <w:t xml:space="preserve"> 부분을 </w:t>
      </w:r>
    </w:p>
    <w:p w14:paraId="55D0C19E" w14:textId="77777777" w:rsidR="00947A88" w:rsidRDefault="00947A88" w:rsidP="00947A88">
      <w:pPr>
        <w:spacing w:line="240" w:lineRule="auto"/>
      </w:pPr>
      <w:r>
        <w:rPr>
          <w:rFonts w:hint="eastAsia"/>
        </w:rPr>
        <w:t>웹사이트를 통해 광범위하게 공유 기능 제공.</w:t>
      </w:r>
    </w:p>
    <w:p w14:paraId="44A0A18A" w14:textId="77777777" w:rsidR="00947A88" w:rsidRDefault="00947A88" w:rsidP="00947A88">
      <w:pPr>
        <w:spacing w:line="240" w:lineRule="auto"/>
      </w:pPr>
      <w:r>
        <w:rPr>
          <w:rFonts w:hint="eastAsia"/>
        </w:rPr>
        <w:t>여행 계획자의 경우:</w:t>
      </w:r>
      <w:r>
        <w:t xml:space="preserve"> </w:t>
      </w:r>
      <w:r>
        <w:rPr>
          <w:rFonts w:hint="eastAsia"/>
        </w:rPr>
        <w:t>허위 정보 공유 또는</w:t>
      </w:r>
      <w:r>
        <w:t xml:space="preserve"> </w:t>
      </w:r>
      <w:r>
        <w:rPr>
          <w:rFonts w:hint="eastAsia"/>
        </w:rPr>
        <w:t xml:space="preserve">숨겨진 개인 </w:t>
      </w:r>
      <w:r>
        <w:t xml:space="preserve">SNS </w:t>
      </w:r>
      <w:r>
        <w:rPr>
          <w:rFonts w:hint="eastAsia"/>
        </w:rPr>
        <w:t>등과 같이 정보를 얻는 데에 어려움을</w:t>
      </w:r>
    </w:p>
    <w:p w14:paraId="61620E7C" w14:textId="77777777" w:rsidR="00947A88" w:rsidRPr="003D1426" w:rsidRDefault="00947A88" w:rsidP="00947A88">
      <w:pPr>
        <w:spacing w:line="240" w:lineRule="auto"/>
      </w:pPr>
      <w:r>
        <w:rPr>
          <w:rFonts w:hint="eastAsia"/>
        </w:rPr>
        <w:t>웹사이트를 통해 해결.</w:t>
      </w:r>
    </w:p>
    <w:p w14:paraId="09D2A5B5" w14:textId="77777777" w:rsidR="0083683C" w:rsidRPr="005924ED" w:rsidRDefault="002A6C10">
      <w:pPr>
        <w:pStyle w:val="10"/>
      </w:pPr>
      <w:bookmarkStart w:id="2" w:name="_Toc431339200"/>
      <w:r>
        <w:rPr>
          <w:lang w:val="ko-KR"/>
        </w:rPr>
        <w:t>범위</w:t>
      </w:r>
      <w:r w:rsidRPr="00535D8D">
        <w:t xml:space="preserve"> (Scope)</w:t>
      </w:r>
      <w:bookmarkEnd w:id="2"/>
    </w:p>
    <w:p w14:paraId="712BD17D" w14:textId="77777777" w:rsidR="00D85F42" w:rsidRDefault="00D85F42" w:rsidP="00885203">
      <w:pPr>
        <w:pStyle w:val="afb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로그인 /</w:t>
      </w:r>
      <w:proofErr w:type="gramEnd"/>
      <w:r>
        <w:rPr>
          <w:rFonts w:hint="eastAsia"/>
        </w:rPr>
        <w:t xml:space="preserve"> 로그아웃 </w:t>
      </w:r>
      <w:r w:rsidR="0050713A">
        <w:rPr>
          <w:rFonts w:hint="eastAsia"/>
        </w:rPr>
        <w:t>기능,</w:t>
      </w:r>
      <w:r w:rsidR="0050713A">
        <w:t xml:space="preserve"> </w:t>
      </w:r>
      <w:r w:rsidR="00C92C80">
        <w:rPr>
          <w:rFonts w:hint="eastAsia"/>
        </w:rPr>
        <w:t>회원 가입 /</w:t>
      </w:r>
      <w:r w:rsidR="00C92C80">
        <w:t xml:space="preserve"> </w:t>
      </w:r>
      <w:r w:rsidR="00C92C80">
        <w:rPr>
          <w:rFonts w:hint="eastAsia"/>
        </w:rPr>
        <w:t xml:space="preserve">정보 변경 </w:t>
      </w:r>
      <w:r w:rsidR="00C92C80">
        <w:t xml:space="preserve">/ </w:t>
      </w:r>
      <w:r w:rsidR="00C92C80">
        <w:rPr>
          <w:rFonts w:hint="eastAsia"/>
        </w:rPr>
        <w:t>탈퇴 기능</w:t>
      </w:r>
    </w:p>
    <w:p w14:paraId="3910A637" w14:textId="77777777" w:rsidR="00C92C80" w:rsidRDefault="00C92C80" w:rsidP="000762A5">
      <w:pPr>
        <w:pStyle w:val="afb"/>
        <w:numPr>
          <w:ilvl w:val="0"/>
          <w:numId w:val="13"/>
        </w:numPr>
        <w:ind w:leftChars="0"/>
      </w:pPr>
      <w:r>
        <w:rPr>
          <w:rFonts w:hint="eastAsia"/>
        </w:rPr>
        <w:t xml:space="preserve">메인 페이지 </w:t>
      </w:r>
      <w:proofErr w:type="gramStart"/>
      <w:r>
        <w:t xml:space="preserve">( </w:t>
      </w:r>
      <w:r>
        <w:rPr>
          <w:rFonts w:hint="eastAsia"/>
        </w:rPr>
        <w:t>검색어</w:t>
      </w:r>
      <w:proofErr w:type="gram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해시태그를 이용한 검색 기능 </w:t>
      </w:r>
      <w:r>
        <w:t>[</w:t>
      </w:r>
      <w:r w:rsidR="00DA2315">
        <w:t xml:space="preserve"> </w:t>
      </w:r>
      <w:r>
        <w:rPr>
          <w:rFonts w:hint="eastAsia"/>
        </w:rPr>
        <w:t>범주에 따라 검색</w:t>
      </w:r>
      <w:r w:rsidR="00DA2315">
        <w:rPr>
          <w:rFonts w:hint="eastAsia"/>
        </w:rPr>
        <w:t xml:space="preserve"> </w:t>
      </w:r>
      <w:r>
        <w:rPr>
          <w:rFonts w:hint="eastAsia"/>
        </w:rPr>
        <w:t>]</w:t>
      </w:r>
      <w:r>
        <w:t xml:space="preserve"> , </w:t>
      </w:r>
      <w:r>
        <w:rPr>
          <w:rFonts w:hint="eastAsia"/>
        </w:rPr>
        <w:t>지역별 글 조회</w:t>
      </w:r>
      <w:r w:rsidR="00DA2315">
        <w:rPr>
          <w:rFonts w:hint="eastAsia"/>
        </w:rPr>
        <w:t xml:space="preserve"> </w:t>
      </w:r>
      <w:r>
        <w:t>)</w:t>
      </w:r>
    </w:p>
    <w:p w14:paraId="4EC564EB" w14:textId="77777777" w:rsidR="00C92C80" w:rsidRDefault="00C92C80" w:rsidP="00C92C80">
      <w:pPr>
        <w:pStyle w:val="afb"/>
        <w:numPr>
          <w:ilvl w:val="0"/>
          <w:numId w:val="13"/>
        </w:numPr>
        <w:ind w:leftChars="0"/>
      </w:pPr>
      <w:r>
        <w:rPr>
          <w:rFonts w:hint="eastAsia"/>
        </w:rPr>
        <w:t xml:space="preserve">글 업로드 기능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경비</w:t>
      </w:r>
      <w:proofErr w:type="gramEnd"/>
      <w:r>
        <w:rPr>
          <w:rFonts w:hint="eastAsia"/>
        </w:rPr>
        <w:t xml:space="preserve"> 정보,</w:t>
      </w:r>
      <w:r>
        <w:t xml:space="preserve"> </w:t>
      </w:r>
      <w:r>
        <w:rPr>
          <w:rFonts w:hint="eastAsia"/>
        </w:rPr>
        <w:t xml:space="preserve">경로 및 </w:t>
      </w:r>
      <w:proofErr w:type="spellStart"/>
      <w:r>
        <w:rPr>
          <w:rFonts w:hint="eastAsia"/>
        </w:rPr>
        <w:t>방문지</w:t>
      </w:r>
      <w:proofErr w:type="spellEnd"/>
      <w:r>
        <w:rPr>
          <w:rFonts w:hint="eastAsia"/>
        </w:rPr>
        <w:t xml:space="preserve"> 검색 표시,</w:t>
      </w:r>
      <w:r>
        <w:t xml:space="preserve"> </w:t>
      </w:r>
      <w:r>
        <w:rPr>
          <w:rFonts w:hint="eastAsia"/>
        </w:rPr>
        <w:t>영상 및</w:t>
      </w:r>
      <w:r>
        <w:t xml:space="preserve"> </w:t>
      </w:r>
      <w:r>
        <w:rPr>
          <w:rFonts w:hint="eastAsia"/>
        </w:rPr>
        <w:t>사진 업로드, 일자 별 분할 작성)</w:t>
      </w:r>
    </w:p>
    <w:p w14:paraId="05BD7C84" w14:textId="77777777" w:rsidR="00C92C80" w:rsidRDefault="00C92C80" w:rsidP="00C92C80">
      <w:pPr>
        <w:pStyle w:val="afb"/>
        <w:numPr>
          <w:ilvl w:val="0"/>
          <w:numId w:val="13"/>
        </w:numPr>
        <w:ind w:leftChars="0"/>
      </w:pPr>
      <w:r>
        <w:rPr>
          <w:rFonts w:hint="eastAsia"/>
        </w:rPr>
        <w:t xml:space="preserve">마이 페이지 </w:t>
      </w:r>
      <w:proofErr w:type="gramStart"/>
      <w:r>
        <w:t xml:space="preserve">( </w:t>
      </w:r>
      <w:proofErr w:type="spellStart"/>
      <w:r>
        <w:rPr>
          <w:rFonts w:hint="eastAsia"/>
        </w:rPr>
        <w:t>팔로워</w:t>
      </w:r>
      <w:proofErr w:type="spellEnd"/>
      <w:proofErr w:type="gram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팔로잉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구독 및 알림, 누적 조회수 확인)</w:t>
      </w:r>
    </w:p>
    <w:p w14:paraId="515E9211" w14:textId="77777777" w:rsidR="00C92C80" w:rsidRDefault="00C92C80" w:rsidP="00C92C80">
      <w:pPr>
        <w:pStyle w:val="afb"/>
        <w:numPr>
          <w:ilvl w:val="0"/>
          <w:numId w:val="13"/>
        </w:numPr>
        <w:ind w:leftChars="0"/>
      </w:pPr>
      <w:r>
        <w:rPr>
          <w:rFonts w:hint="eastAsia"/>
        </w:rPr>
        <w:t xml:space="preserve">게시물 페이지 </w:t>
      </w:r>
      <w:proofErr w:type="gramStart"/>
      <w:r>
        <w:t xml:space="preserve">( </w:t>
      </w:r>
      <w:r>
        <w:rPr>
          <w:rFonts w:hint="eastAsia"/>
        </w:rPr>
        <w:t>평점</w:t>
      </w:r>
      <w:proofErr w:type="gramEnd"/>
      <w:r>
        <w:rPr>
          <w:rFonts w:hint="eastAsia"/>
        </w:rPr>
        <w:t xml:space="preserve"> / 추천 / 리뷰 확인, </w:t>
      </w:r>
      <w:r>
        <w:t xml:space="preserve"> </w:t>
      </w:r>
      <w:r>
        <w:rPr>
          <w:rFonts w:hint="eastAsia"/>
        </w:rPr>
        <w:t xml:space="preserve">평점 별 </w:t>
      </w:r>
      <w:r>
        <w:t xml:space="preserve"> </w:t>
      </w:r>
      <w:r>
        <w:rPr>
          <w:rFonts w:hint="eastAsia"/>
        </w:rPr>
        <w:t xml:space="preserve">시간 순 조회 </w:t>
      </w:r>
      <w:r>
        <w:t xml:space="preserve">, </w:t>
      </w:r>
      <w:r>
        <w:rPr>
          <w:rFonts w:hint="eastAsia"/>
        </w:rPr>
        <w:t>전체 여행 경로 및</w:t>
      </w:r>
      <w:r>
        <w:t xml:space="preserve">, </w:t>
      </w:r>
      <w:r>
        <w:rPr>
          <w:rFonts w:hint="eastAsia"/>
        </w:rPr>
        <w:t>일자 별 지도 및 글 보기</w:t>
      </w:r>
      <w:r w:rsidR="0050713A">
        <w:rPr>
          <w:rFonts w:hint="eastAsia"/>
        </w:rPr>
        <w:t>, 게시 글 신고 기능</w:t>
      </w:r>
      <w:r>
        <w:rPr>
          <w:rFonts w:hint="eastAsia"/>
        </w:rPr>
        <w:t>)</w:t>
      </w:r>
    </w:p>
    <w:p w14:paraId="34168645" w14:textId="77777777" w:rsidR="0050713A" w:rsidRDefault="0050713A" w:rsidP="00C92C80">
      <w:pPr>
        <w:pStyle w:val="afb"/>
        <w:numPr>
          <w:ilvl w:val="0"/>
          <w:numId w:val="13"/>
        </w:numPr>
        <w:ind w:leftChars="0"/>
      </w:pPr>
      <w:r>
        <w:rPr>
          <w:rFonts w:hint="eastAsia"/>
        </w:rPr>
        <w:t xml:space="preserve">고객센터 </w:t>
      </w:r>
      <w:proofErr w:type="gramStart"/>
      <w:r>
        <w:rPr>
          <w:rFonts w:hint="eastAsia"/>
        </w:rPr>
        <w:t>( 자주</w:t>
      </w:r>
      <w:proofErr w:type="gramEnd"/>
      <w:r>
        <w:rPr>
          <w:rFonts w:hint="eastAsia"/>
        </w:rPr>
        <w:t xml:space="preserve"> 찾는 질문, 문의)</w:t>
      </w:r>
    </w:p>
    <w:p w14:paraId="5F29D4B7" w14:textId="77777777" w:rsidR="0050713A" w:rsidRDefault="0050713A" w:rsidP="00C92C80">
      <w:pPr>
        <w:pStyle w:val="afb"/>
        <w:numPr>
          <w:ilvl w:val="0"/>
          <w:numId w:val="13"/>
        </w:numPr>
        <w:ind w:leftChars="0"/>
      </w:pPr>
      <w:r>
        <w:rPr>
          <w:rFonts w:hint="eastAsia"/>
        </w:rPr>
        <w:t xml:space="preserve">관리자 페이지 </w:t>
      </w:r>
      <w:proofErr w:type="gramStart"/>
      <w:r>
        <w:rPr>
          <w:rFonts w:hint="eastAsia"/>
        </w:rPr>
        <w:t>( 회원</w:t>
      </w:r>
      <w:proofErr w:type="gramEnd"/>
      <w:r>
        <w:rPr>
          <w:rFonts w:hint="eastAsia"/>
        </w:rPr>
        <w:t xml:space="preserve"> 목록 조회, 글 작성 금지 [</w:t>
      </w:r>
      <w:r>
        <w:t xml:space="preserve"> </w:t>
      </w:r>
      <w:r>
        <w:rPr>
          <w:rFonts w:hint="eastAsia"/>
        </w:rPr>
        <w:t>기간 설정 ]</w:t>
      </w:r>
      <w:r>
        <w:t xml:space="preserve"> </w:t>
      </w:r>
      <w:r>
        <w:rPr>
          <w:rFonts w:hint="eastAsia"/>
        </w:rPr>
        <w:t>, 차단기능,</w:t>
      </w:r>
      <w:r>
        <w:t xml:space="preserve"> </w:t>
      </w:r>
      <w:r>
        <w:rPr>
          <w:rFonts w:hint="eastAsia"/>
        </w:rPr>
        <w:t>글 신고 처리 )</w:t>
      </w:r>
    </w:p>
    <w:p w14:paraId="62D24D8A" w14:textId="77777777" w:rsidR="000C412F" w:rsidRPr="00535D8D" w:rsidRDefault="000C412F" w:rsidP="000C412F">
      <w:pPr>
        <w:pStyle w:val="10"/>
      </w:pPr>
      <w:bookmarkStart w:id="3" w:name="_Toc431339201"/>
      <w:r>
        <w:rPr>
          <w:rFonts w:hint="eastAsia"/>
          <w:lang w:val="ko-KR"/>
        </w:rPr>
        <w:lastRenderedPageBreak/>
        <w:t>접근방법</w:t>
      </w:r>
      <w:r w:rsidRPr="00535D8D">
        <w:t xml:space="preserve"> (Approach)</w:t>
      </w:r>
      <w:bookmarkEnd w:id="3"/>
    </w:p>
    <w:p w14:paraId="38F597E7" w14:textId="46510CC0" w:rsidR="0065737D" w:rsidRDefault="00C65828" w:rsidP="003D1426">
      <w:pPr>
        <w:rPr>
          <w:szCs w:val="28"/>
        </w:rPr>
      </w:pPr>
      <w:r>
        <w:rPr>
          <w:rFonts w:hint="eastAsia"/>
          <w:szCs w:val="28"/>
        </w:rPr>
        <w:t xml:space="preserve"> </w:t>
      </w:r>
      <w:r w:rsidR="00C44FF4">
        <w:rPr>
          <w:rFonts w:hint="eastAsia"/>
          <w:szCs w:val="28"/>
        </w:rPr>
        <w:t xml:space="preserve">소스 관리 </w:t>
      </w:r>
      <w:proofErr w:type="gramStart"/>
      <w:r w:rsidR="00C44FF4">
        <w:rPr>
          <w:rFonts w:hint="eastAsia"/>
          <w:szCs w:val="28"/>
        </w:rPr>
        <w:t xml:space="preserve">시스템 </w:t>
      </w:r>
      <w:r w:rsidR="00C44FF4">
        <w:rPr>
          <w:szCs w:val="28"/>
        </w:rPr>
        <w:t>:</w:t>
      </w:r>
      <w:proofErr w:type="gramEnd"/>
      <w:r w:rsidR="00C44FF4">
        <w:rPr>
          <w:szCs w:val="28"/>
        </w:rPr>
        <w:t xml:space="preserve"> GitHub</w:t>
      </w:r>
    </w:p>
    <w:p w14:paraId="2E630362" w14:textId="3131DAD0" w:rsidR="00C44FF4" w:rsidRDefault="00C44FF4" w:rsidP="003D1426">
      <w:pPr>
        <w:rPr>
          <w:szCs w:val="28"/>
        </w:rPr>
      </w:pPr>
      <w:r>
        <w:rPr>
          <w:rFonts w:hint="eastAsia"/>
          <w:szCs w:val="28"/>
        </w:rPr>
        <w:t>사용 언어:</w:t>
      </w:r>
      <w:r>
        <w:rPr>
          <w:szCs w:val="28"/>
        </w:rPr>
        <w:t xml:space="preserve"> html5, </w:t>
      </w:r>
      <w:proofErr w:type="spellStart"/>
      <w:r>
        <w:rPr>
          <w:szCs w:val="28"/>
        </w:rPr>
        <w:t>css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jquery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>, ASP.NET</w:t>
      </w:r>
    </w:p>
    <w:p w14:paraId="60A41B27" w14:textId="67870B46" w:rsidR="00C44FF4" w:rsidRDefault="00C44FF4" w:rsidP="003D1426">
      <w:pPr>
        <w:rPr>
          <w:szCs w:val="28"/>
        </w:rPr>
      </w:pPr>
      <w:r>
        <w:rPr>
          <w:rFonts w:hint="eastAsia"/>
          <w:szCs w:val="28"/>
        </w:rPr>
        <w:t xml:space="preserve">개발 </w:t>
      </w:r>
      <w:proofErr w:type="gramStart"/>
      <w:r>
        <w:rPr>
          <w:rFonts w:hint="eastAsia"/>
          <w:szCs w:val="28"/>
        </w:rPr>
        <w:t xml:space="preserve">환경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V</w:t>
      </w:r>
      <w:r>
        <w:rPr>
          <w:szCs w:val="28"/>
        </w:rPr>
        <w:t>isual Studio 2017, 2019</w:t>
      </w:r>
    </w:p>
    <w:p w14:paraId="1513FB5D" w14:textId="3CC73EB9" w:rsidR="00C44FF4" w:rsidRDefault="00C44FF4" w:rsidP="003D1426">
      <w:pPr>
        <w:rPr>
          <w:szCs w:val="28"/>
        </w:rPr>
      </w:pPr>
      <w:r>
        <w:rPr>
          <w:rFonts w:hint="eastAsia"/>
          <w:szCs w:val="28"/>
        </w:rPr>
        <w:t>A</w:t>
      </w:r>
      <w:r>
        <w:rPr>
          <w:szCs w:val="28"/>
        </w:rPr>
        <w:t xml:space="preserve">pp </w:t>
      </w:r>
      <w:proofErr w:type="gramStart"/>
      <w:r>
        <w:rPr>
          <w:szCs w:val="28"/>
        </w:rPr>
        <w:t>Server :</w:t>
      </w:r>
      <w:proofErr w:type="gramEnd"/>
      <w:r>
        <w:rPr>
          <w:szCs w:val="28"/>
        </w:rPr>
        <w:t xml:space="preserve"> IIS 10 (Windows 10, R5-2400G, 16GB RAM)</w:t>
      </w:r>
    </w:p>
    <w:p w14:paraId="34B2C01B" w14:textId="48808F18" w:rsidR="00C44FF4" w:rsidRPr="00C44FF4" w:rsidRDefault="00C44FF4" w:rsidP="003D1426">
      <w:pPr>
        <w:rPr>
          <w:szCs w:val="28"/>
        </w:rPr>
      </w:pPr>
      <w:r>
        <w:rPr>
          <w:szCs w:val="28"/>
        </w:rPr>
        <w:t xml:space="preserve">DB </w:t>
      </w:r>
      <w:proofErr w:type="gramStart"/>
      <w:r>
        <w:rPr>
          <w:szCs w:val="28"/>
        </w:rPr>
        <w:t>Server :</w:t>
      </w:r>
      <w:proofErr w:type="gramEnd"/>
      <w:r>
        <w:rPr>
          <w:szCs w:val="28"/>
        </w:rPr>
        <w:t xml:space="preserve"> Maria DB 10 (Ubuntu Server 18.04, i3-8100T, 8GB RAM)</w:t>
      </w:r>
    </w:p>
    <w:p w14:paraId="40D13A8E" w14:textId="77777777" w:rsidR="0065737D" w:rsidRPr="00535D8D" w:rsidRDefault="000C412F" w:rsidP="000C412F">
      <w:pPr>
        <w:pStyle w:val="10"/>
      </w:pPr>
      <w:bookmarkStart w:id="4" w:name="_Toc431339202"/>
      <w:r>
        <w:rPr>
          <w:rFonts w:hint="eastAsia"/>
          <w:lang w:val="ko-KR"/>
        </w:rPr>
        <w:t>작업계획일정</w:t>
      </w:r>
      <w:r w:rsidRPr="00535D8D">
        <w:t xml:space="preserve"> (Workplan)</w:t>
      </w:r>
      <w:bookmarkStart w:id="5" w:name="_Toc431339203"/>
      <w:bookmarkEnd w:id="4"/>
    </w:p>
    <w:tbl>
      <w:tblPr>
        <w:tblW w:w="842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35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441"/>
        <w:gridCol w:w="441"/>
        <w:gridCol w:w="441"/>
      </w:tblGrid>
      <w:tr w:rsidR="00C44FF4" w:rsidRPr="00C44FF4" w14:paraId="4AE807FC" w14:textId="77777777" w:rsidTr="00C44FF4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512A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항목명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957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세부항목명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F4EF" w14:textId="77777777" w:rsidR="00C44FF4" w:rsidRPr="00C44FF4" w:rsidRDefault="00C44FF4" w:rsidP="00C44FF4">
            <w:pPr>
              <w:spacing w:after="0" w:line="240" w:lineRule="auto"/>
              <w:jc w:val="right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5495" w14:textId="77777777" w:rsidR="00C44FF4" w:rsidRPr="00C44FF4" w:rsidRDefault="00C44FF4" w:rsidP="00C44FF4">
            <w:pPr>
              <w:spacing w:after="0" w:line="240" w:lineRule="auto"/>
              <w:jc w:val="right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B737" w14:textId="77777777" w:rsidR="00C44FF4" w:rsidRPr="00C44FF4" w:rsidRDefault="00C44FF4" w:rsidP="00C44FF4">
            <w:pPr>
              <w:spacing w:after="0" w:line="240" w:lineRule="auto"/>
              <w:jc w:val="right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7FB7" w14:textId="77777777" w:rsidR="00C44FF4" w:rsidRPr="00C44FF4" w:rsidRDefault="00C44FF4" w:rsidP="00C44FF4">
            <w:pPr>
              <w:spacing w:after="0" w:line="240" w:lineRule="auto"/>
              <w:jc w:val="right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54F0" w14:textId="77777777" w:rsidR="00C44FF4" w:rsidRPr="00C44FF4" w:rsidRDefault="00C44FF4" w:rsidP="00C44FF4">
            <w:pPr>
              <w:spacing w:after="0" w:line="240" w:lineRule="auto"/>
              <w:jc w:val="right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63A3" w14:textId="77777777" w:rsidR="00C44FF4" w:rsidRPr="00C44FF4" w:rsidRDefault="00C44FF4" w:rsidP="00C44FF4">
            <w:pPr>
              <w:spacing w:after="0" w:line="240" w:lineRule="auto"/>
              <w:jc w:val="right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45FE" w14:textId="77777777" w:rsidR="00C44FF4" w:rsidRPr="00C44FF4" w:rsidRDefault="00C44FF4" w:rsidP="00C44FF4">
            <w:pPr>
              <w:spacing w:after="0" w:line="240" w:lineRule="auto"/>
              <w:jc w:val="right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230D" w14:textId="77777777" w:rsidR="00C44FF4" w:rsidRPr="00C44FF4" w:rsidRDefault="00C44FF4" w:rsidP="00C44FF4">
            <w:pPr>
              <w:spacing w:after="0" w:line="240" w:lineRule="auto"/>
              <w:jc w:val="right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7447" w14:textId="77777777" w:rsidR="00C44FF4" w:rsidRPr="00C44FF4" w:rsidRDefault="00C44FF4" w:rsidP="00C44FF4">
            <w:pPr>
              <w:spacing w:after="0" w:line="240" w:lineRule="auto"/>
              <w:jc w:val="right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975E" w14:textId="77777777" w:rsidR="00C44FF4" w:rsidRPr="00C44FF4" w:rsidRDefault="00C44FF4" w:rsidP="00C44FF4">
            <w:pPr>
              <w:spacing w:after="0" w:line="240" w:lineRule="auto"/>
              <w:jc w:val="right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C73F" w14:textId="77777777" w:rsidR="00C44FF4" w:rsidRPr="00C44FF4" w:rsidRDefault="00C44FF4" w:rsidP="00C44FF4">
            <w:pPr>
              <w:spacing w:after="0" w:line="240" w:lineRule="auto"/>
              <w:jc w:val="right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640C" w14:textId="77777777" w:rsidR="00C44FF4" w:rsidRPr="00C44FF4" w:rsidRDefault="00C44FF4" w:rsidP="00C44FF4">
            <w:pPr>
              <w:spacing w:after="0" w:line="240" w:lineRule="auto"/>
              <w:jc w:val="right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12</w:t>
            </w:r>
          </w:p>
        </w:tc>
      </w:tr>
      <w:tr w:rsidR="00C44FF4" w:rsidRPr="00C44FF4" w14:paraId="22304139" w14:textId="77777777" w:rsidTr="00C44FF4">
        <w:trPr>
          <w:trHeight w:val="348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3067" w14:textId="77777777" w:rsidR="00C44FF4" w:rsidRPr="00C44FF4" w:rsidRDefault="00C44FF4" w:rsidP="00C44FF4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분석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C1C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DB 데이터 분석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F9BE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E33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2102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D1AA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D6C3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DC7B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308D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7134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CBE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577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838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230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27CC72EB" w14:textId="77777777" w:rsidTr="00C44FF4">
        <w:trPr>
          <w:trHeight w:val="348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E95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EB34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개발 환경 분석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31851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71D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29E3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A8B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E6EB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A3E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CF9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47B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D4D7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C6FD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90B4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3D7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4AE25CCF" w14:textId="77777777" w:rsidTr="00C44FF4">
        <w:trPr>
          <w:trHeight w:val="348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6ACC" w14:textId="77777777" w:rsidR="00C44FF4" w:rsidRPr="00C44FF4" w:rsidRDefault="00C44FF4" w:rsidP="00C44FF4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설계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149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시스템 흐름도 설계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923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903740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A461F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84F717D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8EB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04A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3BA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A1E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F1B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D38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6213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3FE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6E51EBB9" w14:textId="77777777" w:rsidTr="00C44FF4">
        <w:trPr>
          <w:trHeight w:val="348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58BF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98A4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화면 레이아웃 설계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8BB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E4D7E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3B8C64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85992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EF7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08073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A726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41E2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563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510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333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7FC0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633D1BD7" w14:textId="77777777" w:rsidTr="00C44FF4">
        <w:trPr>
          <w:trHeight w:val="348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D111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9290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DB 설계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92E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DB73AB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F15976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01E4E6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2E02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F67D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0B9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E5E3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389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CDE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D09D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EBC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4E8EDE0D" w14:textId="77777777" w:rsidTr="00C44FF4">
        <w:trPr>
          <w:trHeight w:val="348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1EC2F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A230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핵심 기능 설계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E07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00AEB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C839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922103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370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A1BA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24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AA2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6B04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51EB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7990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774F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126AB003" w14:textId="77777777" w:rsidTr="00C44FF4">
        <w:trPr>
          <w:trHeight w:val="348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7615" w14:textId="77777777" w:rsidR="00C44FF4" w:rsidRPr="00C44FF4" w:rsidRDefault="00C44FF4" w:rsidP="00C44FF4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구현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E9E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검색 페이지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40C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B1F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509A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0CE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537F90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51C29A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A38190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AE2F34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5B913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AA104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4FBA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8DE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7634D116" w14:textId="77777777" w:rsidTr="00C44FF4">
        <w:trPr>
          <w:trHeight w:val="348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F1572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6C4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게시글 업로드 페이지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1D5D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418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334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3D94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3E2A3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E726F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CEFCDF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C7A564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20D7E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069174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EA4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94A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0636D95B" w14:textId="77777777" w:rsidTr="00C44FF4">
        <w:trPr>
          <w:trHeight w:val="348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33F3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CDF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메인 페이지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4AA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9E54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8AE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2C3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AF63A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24C40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81C3F2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46EE9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C3CAC63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AE4A6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1ABF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CB0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3E0586C8" w14:textId="77777777" w:rsidTr="00C44FF4">
        <w:trPr>
          <w:trHeight w:val="348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326F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6C8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proofErr w:type="gramStart"/>
            <w:r w:rsidRPr="00C44FF4">
              <w:rPr>
                <w:rFonts w:cs="굴림" w:hint="eastAsia"/>
                <w:color w:val="000000"/>
                <w:sz w:val="22"/>
                <w:szCs w:val="22"/>
              </w:rPr>
              <w:t>회원가입,회원정보</w:t>
            </w:r>
            <w:proofErr w:type="gramEnd"/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 변경, 로그인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EE62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FB6F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9A9B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F882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EC890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B51269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43057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34809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34FD36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E2E5D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7884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531F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54777DC7" w14:textId="77777777" w:rsidTr="00C44FF4">
        <w:trPr>
          <w:trHeight w:val="348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07B2D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516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회원 페이지, </w:t>
            </w:r>
            <w:proofErr w:type="spellStart"/>
            <w:r w:rsidRPr="00C44FF4">
              <w:rPr>
                <w:rFonts w:cs="굴림" w:hint="eastAsia"/>
                <w:color w:val="000000"/>
                <w:sz w:val="22"/>
                <w:szCs w:val="22"/>
              </w:rPr>
              <w:t>팔로잉</w:t>
            </w:r>
            <w:proofErr w:type="spellEnd"/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44FF4">
              <w:rPr>
                <w:rFonts w:cs="굴림" w:hint="eastAsia"/>
                <w:color w:val="000000"/>
                <w:sz w:val="22"/>
                <w:szCs w:val="22"/>
              </w:rPr>
              <w:t>팔로우</w:t>
            </w:r>
            <w:proofErr w:type="spellEnd"/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 기능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BC9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0290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2502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774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637F1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F53D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10720B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F3CB0A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C11D9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9822E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195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F5A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4C54F4CC" w14:textId="77777777" w:rsidTr="00C44FF4">
        <w:trPr>
          <w:trHeight w:val="348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12D0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25C2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관리자 페이지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508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3436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E32C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C3A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3BF87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B7F7C6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A93B2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4F00F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E3D2BF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18E83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6850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C470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5CB4287C" w14:textId="77777777" w:rsidTr="00C44FF4">
        <w:trPr>
          <w:trHeight w:val="348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168A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A392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고객센터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E03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B4E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F55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CD2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CC34F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CD7063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5D52C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3D0A03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B5E2A4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C4875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05AD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74FF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504F240A" w14:textId="77777777" w:rsidTr="00C44FF4">
        <w:trPr>
          <w:trHeight w:val="348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212B0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A42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게시글 조회 페이지(신고 조회)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718A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A142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50EB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2F73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1E0DCA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03F55F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E90212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014E1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1DDB9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7E06C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A861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71F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C44FF4" w:rsidRPr="00C44FF4" w14:paraId="4F9716D2" w14:textId="77777777" w:rsidTr="00C44FF4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7186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테스트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C5A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>테스트 및 디버깅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2BFA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D1EA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CB6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46F9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9167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F92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2E9B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C26E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D2CD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B7F8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FB19975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8FAB6" w14:textId="77777777" w:rsidR="00C44FF4" w:rsidRPr="00C44FF4" w:rsidRDefault="00C44FF4" w:rsidP="00C44FF4">
            <w:pPr>
              <w:spacing w:after="0" w:line="240" w:lineRule="auto"/>
              <w:rPr>
                <w:rFonts w:cs="굴림"/>
                <w:color w:val="000000"/>
                <w:sz w:val="22"/>
                <w:szCs w:val="22"/>
              </w:rPr>
            </w:pPr>
            <w:r w:rsidRPr="00C44FF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5D3E809A" w14:textId="6E8E6005" w:rsidR="00C9073E" w:rsidRDefault="00C9073E" w:rsidP="0065737D"/>
    <w:p w14:paraId="27A7E1CE" w14:textId="00252062" w:rsidR="00C9073E" w:rsidRPr="00535D8D" w:rsidRDefault="00C9073E" w:rsidP="0065737D">
      <w:pPr>
        <w:rPr>
          <w:rFonts w:hint="eastAsia"/>
        </w:rPr>
      </w:pPr>
      <w:r>
        <w:br w:type="page"/>
      </w:r>
      <w:bookmarkStart w:id="6" w:name="_GoBack"/>
      <w:bookmarkEnd w:id="6"/>
    </w:p>
    <w:p w14:paraId="2A2E2683" w14:textId="77777777" w:rsidR="000C412F" w:rsidRPr="005924ED" w:rsidRDefault="0065737D" w:rsidP="000C412F">
      <w:pPr>
        <w:pStyle w:val="10"/>
      </w:pPr>
      <w:r w:rsidRPr="00535D8D">
        <w:rPr>
          <w:rFonts w:hint="eastAsia"/>
        </w:rPr>
        <w:lastRenderedPageBreak/>
        <w:t xml:space="preserve"> </w:t>
      </w:r>
      <w:proofErr w:type="gramStart"/>
      <w:r w:rsidR="000C412F">
        <w:rPr>
          <w:rFonts w:hint="eastAsia"/>
          <w:lang w:val="ko-KR"/>
        </w:rPr>
        <w:t>비용</w:t>
      </w:r>
      <w:r w:rsidR="000C412F" w:rsidRPr="00535D8D">
        <w:rPr>
          <w:rFonts w:hint="eastAsia"/>
        </w:rPr>
        <w:t xml:space="preserve"> </w:t>
      </w:r>
      <w:r w:rsidR="000C412F" w:rsidRPr="00535D8D">
        <w:t>/</w:t>
      </w:r>
      <w:proofErr w:type="gramEnd"/>
      <w:r w:rsidR="000C412F" w:rsidRPr="00535D8D">
        <w:t xml:space="preserve"> </w:t>
      </w:r>
      <w:r w:rsidR="000C412F">
        <w:rPr>
          <w:rFonts w:hint="eastAsia"/>
          <w:lang w:val="ko-KR"/>
        </w:rPr>
        <w:t>기대효과</w:t>
      </w:r>
      <w:r w:rsidR="000C412F" w:rsidRPr="00535D8D">
        <w:rPr>
          <w:rFonts w:hint="eastAsia"/>
        </w:rPr>
        <w:t xml:space="preserve"> </w:t>
      </w:r>
      <w:r w:rsidR="000C412F">
        <w:rPr>
          <w:rFonts w:hint="eastAsia"/>
          <w:lang w:val="ko-KR"/>
        </w:rPr>
        <w:t>분석</w:t>
      </w:r>
      <w:r w:rsidR="000C412F" w:rsidRPr="00535D8D">
        <w:t xml:space="preserve"> (Cost-Benefit Analysis)</w:t>
      </w:r>
      <w:bookmarkEnd w:id="5"/>
    </w:p>
    <w:p w14:paraId="478837E5" w14:textId="77777777" w:rsidR="0083683C" w:rsidRPr="003D1426" w:rsidRDefault="0083683C" w:rsidP="003D1426">
      <w:pPr>
        <w:rPr>
          <w:szCs w:val="28"/>
        </w:rPr>
      </w:pPr>
    </w:p>
    <w:sectPr w:rsidR="0083683C" w:rsidRPr="003D1426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55240" w14:textId="77777777" w:rsidR="00F9550F" w:rsidRDefault="00F9550F">
      <w:pPr>
        <w:spacing w:after="0" w:line="240" w:lineRule="auto"/>
      </w:pPr>
      <w:r>
        <w:separator/>
      </w:r>
    </w:p>
  </w:endnote>
  <w:endnote w:type="continuationSeparator" w:id="0">
    <w:p w14:paraId="4E84E4B0" w14:textId="77777777" w:rsidR="00F9550F" w:rsidRDefault="00F9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4A39C" w14:textId="77777777" w:rsidR="00DD1EF8" w:rsidRPr="00DC4D6F" w:rsidRDefault="00F9550F">
    <w:pPr>
      <w:pStyle w:val="ad"/>
    </w:pPr>
    <w:sdt>
      <w:sdtPr>
        <w:alias w:val="제목"/>
        <w:tag w:val=""/>
        <w:id w:val="-16470909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D1EF8" w:rsidRPr="00DC4D6F">
          <w:rPr>
            <w:lang w:val="ko-KR"/>
          </w:rPr>
          <w:t>[사업 계획서 제목]</w:t>
        </w:r>
      </w:sdtContent>
    </w:sdt>
    <w:r w:rsidR="00DD1EF8" w:rsidRPr="00DC4D6F">
      <w:rPr>
        <w:lang w:val="ko-KR"/>
      </w:rPr>
      <w:t xml:space="preserve"> - </w:t>
    </w:r>
    <w:sdt>
      <w:sdtPr>
        <w:alias w:val="날짜"/>
        <w:tag w:val=""/>
        <w:id w:val="-699473681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yyyy년 M월"/>
          <w:lid w:val="ko-KR"/>
          <w:storeMappedDataAs w:val="dateTime"/>
          <w:calendar w:val="gregorian"/>
        </w:date>
      </w:sdtPr>
      <w:sdtEndPr/>
      <w:sdtContent>
        <w:r w:rsidR="00DD1EF8" w:rsidRPr="00DC4D6F">
          <w:rPr>
            <w:lang w:val="ko-KR"/>
          </w:rPr>
          <w:t>[날짜 선택]</w:t>
        </w:r>
      </w:sdtContent>
    </w:sdt>
    <w:r w:rsidR="00DD1EF8" w:rsidRPr="00DC4D6F">
      <w:ptab w:relativeTo="margin" w:alignment="right" w:leader="none"/>
    </w:r>
    <w:r w:rsidR="00DD1EF8" w:rsidRPr="00DC4D6F">
      <w:fldChar w:fldCharType="begin"/>
    </w:r>
    <w:r w:rsidR="00DD1EF8" w:rsidRPr="00DC4D6F">
      <w:instrText>PAGE   \* MERGEFORMAT</w:instrText>
    </w:r>
    <w:r w:rsidR="00DD1EF8" w:rsidRPr="00DC4D6F">
      <w:fldChar w:fldCharType="separate"/>
    </w:r>
    <w:r w:rsidR="0050713A" w:rsidRPr="0050713A">
      <w:rPr>
        <w:noProof/>
        <w:lang w:val="ko-KR"/>
      </w:rPr>
      <w:t>3</w:t>
    </w:r>
    <w:r w:rsidR="00DD1EF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380EE" w14:textId="77777777" w:rsidR="00F9550F" w:rsidRDefault="00F9550F">
      <w:pPr>
        <w:spacing w:after="0" w:line="240" w:lineRule="auto"/>
      </w:pPr>
      <w:r>
        <w:separator/>
      </w:r>
    </w:p>
  </w:footnote>
  <w:footnote w:type="continuationSeparator" w:id="0">
    <w:p w14:paraId="13D43F9C" w14:textId="77777777" w:rsidR="00F9550F" w:rsidRDefault="00F95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1345A"/>
    <w:multiLevelType w:val="hybridMultilevel"/>
    <w:tmpl w:val="487C2110"/>
    <w:lvl w:ilvl="0" w:tplc="E0C0D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4ADF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08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83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AE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EE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EF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E6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A7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132439"/>
    <w:multiLevelType w:val="hybridMultilevel"/>
    <w:tmpl w:val="97EE1218"/>
    <w:lvl w:ilvl="0" w:tplc="8CC28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C69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A6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CD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8E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00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86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6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27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3343"/>
    <w:multiLevelType w:val="hybridMultilevel"/>
    <w:tmpl w:val="D5C6A1D6"/>
    <w:lvl w:ilvl="0" w:tplc="C2B64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13F0E"/>
    <w:multiLevelType w:val="hybridMultilevel"/>
    <w:tmpl w:val="56289056"/>
    <w:lvl w:ilvl="0" w:tplc="98686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47E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3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E6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8A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BA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62A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63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7CB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0B17B6"/>
    <w:multiLevelType w:val="hybridMultilevel"/>
    <w:tmpl w:val="61F66EC6"/>
    <w:lvl w:ilvl="0" w:tplc="09846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B55E73"/>
    <w:multiLevelType w:val="hybridMultilevel"/>
    <w:tmpl w:val="405423F8"/>
    <w:lvl w:ilvl="0" w:tplc="29249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2A7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69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82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E5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A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8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A6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D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8A79A1"/>
    <w:multiLevelType w:val="hybridMultilevel"/>
    <w:tmpl w:val="AEBE1C6C"/>
    <w:lvl w:ilvl="0" w:tplc="CAD87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411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4C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AA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84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02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8B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12B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4D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D450C"/>
    <w:multiLevelType w:val="hybridMultilevel"/>
    <w:tmpl w:val="32A42888"/>
    <w:lvl w:ilvl="0" w:tplc="5BFC4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AD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88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4F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C4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AB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EE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03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0F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8C10A4"/>
    <w:multiLevelType w:val="hybridMultilevel"/>
    <w:tmpl w:val="0A46744C"/>
    <w:lvl w:ilvl="0" w:tplc="2A126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34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0E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24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8D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545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0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8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27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9872B2"/>
    <w:multiLevelType w:val="hybridMultilevel"/>
    <w:tmpl w:val="61706EF2"/>
    <w:lvl w:ilvl="0" w:tplc="D9AAF64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11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EF8"/>
    <w:rsid w:val="00034B7F"/>
    <w:rsid w:val="00085D9A"/>
    <w:rsid w:val="00087880"/>
    <w:rsid w:val="000A40DE"/>
    <w:rsid w:val="000B3251"/>
    <w:rsid w:val="000C412F"/>
    <w:rsid w:val="000D7ADD"/>
    <w:rsid w:val="00112FA2"/>
    <w:rsid w:val="00152E6B"/>
    <w:rsid w:val="0016048F"/>
    <w:rsid w:val="0018512E"/>
    <w:rsid w:val="00234C8E"/>
    <w:rsid w:val="0024542D"/>
    <w:rsid w:val="00286A03"/>
    <w:rsid w:val="002A6C10"/>
    <w:rsid w:val="002A77EA"/>
    <w:rsid w:val="0030202C"/>
    <w:rsid w:val="00334257"/>
    <w:rsid w:val="003726AB"/>
    <w:rsid w:val="003D1426"/>
    <w:rsid w:val="003E3F64"/>
    <w:rsid w:val="003E76BD"/>
    <w:rsid w:val="00454271"/>
    <w:rsid w:val="00472F66"/>
    <w:rsid w:val="00501AE5"/>
    <w:rsid w:val="005040AA"/>
    <w:rsid w:val="0050713A"/>
    <w:rsid w:val="00534EFD"/>
    <w:rsid w:val="00535D8D"/>
    <w:rsid w:val="005924ED"/>
    <w:rsid w:val="005F2BB9"/>
    <w:rsid w:val="006022C6"/>
    <w:rsid w:val="00604909"/>
    <w:rsid w:val="00607A41"/>
    <w:rsid w:val="0065737D"/>
    <w:rsid w:val="00686284"/>
    <w:rsid w:val="006D2FE4"/>
    <w:rsid w:val="006D3495"/>
    <w:rsid w:val="006F5092"/>
    <w:rsid w:val="00741C2C"/>
    <w:rsid w:val="0074315A"/>
    <w:rsid w:val="007607CE"/>
    <w:rsid w:val="00774333"/>
    <w:rsid w:val="00777AEB"/>
    <w:rsid w:val="007B5A66"/>
    <w:rsid w:val="007E55BF"/>
    <w:rsid w:val="0083683C"/>
    <w:rsid w:val="008852FD"/>
    <w:rsid w:val="009174FB"/>
    <w:rsid w:val="00947A88"/>
    <w:rsid w:val="009D6F39"/>
    <w:rsid w:val="00A11657"/>
    <w:rsid w:val="00A32A54"/>
    <w:rsid w:val="00A813B4"/>
    <w:rsid w:val="00AB42A0"/>
    <w:rsid w:val="00B44DEE"/>
    <w:rsid w:val="00B54B9F"/>
    <w:rsid w:val="00B90C75"/>
    <w:rsid w:val="00B92750"/>
    <w:rsid w:val="00B967FB"/>
    <w:rsid w:val="00C05FEB"/>
    <w:rsid w:val="00C44FF4"/>
    <w:rsid w:val="00C65828"/>
    <w:rsid w:val="00C9073E"/>
    <w:rsid w:val="00C92C80"/>
    <w:rsid w:val="00D02E66"/>
    <w:rsid w:val="00D23B19"/>
    <w:rsid w:val="00D85F42"/>
    <w:rsid w:val="00DA2315"/>
    <w:rsid w:val="00DA3B6B"/>
    <w:rsid w:val="00DC4D6F"/>
    <w:rsid w:val="00DD1EF8"/>
    <w:rsid w:val="00DD73DC"/>
    <w:rsid w:val="00DE3EE9"/>
    <w:rsid w:val="00DF6E14"/>
    <w:rsid w:val="00E044BE"/>
    <w:rsid w:val="00E069AD"/>
    <w:rsid w:val="00E52E7D"/>
    <w:rsid w:val="00E6169A"/>
    <w:rsid w:val="00E8097F"/>
    <w:rsid w:val="00EB779F"/>
    <w:rsid w:val="00F10B04"/>
    <w:rsid w:val="00F1731D"/>
    <w:rsid w:val="00F54706"/>
    <w:rsid w:val="00F9550F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F7DFE7"/>
  <w15:docId w15:val="{783B19A3-175A-4F71-85E9-53A4FC69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040AA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바탕글"/>
    <w:basedOn w:val="a"/>
    <w:rsid w:val="006022C6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  <w:style w:type="paragraph" w:styleId="afa">
    <w:name w:val="Balloon Text"/>
    <w:basedOn w:val="a"/>
    <w:link w:val="Char3"/>
    <w:uiPriority w:val="99"/>
    <w:semiHidden/>
    <w:unhideWhenUsed/>
    <w:rsid w:val="00B44D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a"/>
    <w:uiPriority w:val="99"/>
    <w:semiHidden/>
    <w:rsid w:val="00B44DEE"/>
    <w:rPr>
      <w:rFonts w:asciiTheme="majorHAnsi" w:eastAsiaTheme="majorEastAsia" w:hAnsiTheme="majorHAnsi" w:cstheme="majorBidi"/>
      <w:sz w:val="18"/>
      <w:szCs w:val="18"/>
    </w:rPr>
  </w:style>
  <w:style w:type="paragraph" w:styleId="afb">
    <w:name w:val="List Paragraph"/>
    <w:basedOn w:val="a"/>
    <w:uiPriority w:val="34"/>
    <w:qFormat/>
    <w:rsid w:val="00535D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1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3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19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96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5824;&#54732;\AppData\Roaming\Microsoft\Templates\&#49324;&#50629;%20&#44228;&#54925;&#49436;(&#48744;&#44053;%20&#46356;&#51088;&#51064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6E2F4-6E49-407B-83BF-35F7DE02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116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/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김대헌</dc:creator>
  <cp:lastModifiedBy>나 평근</cp:lastModifiedBy>
  <cp:revision>15</cp:revision>
  <dcterms:created xsi:type="dcterms:W3CDTF">2018-11-19T02:41:00Z</dcterms:created>
  <dcterms:modified xsi:type="dcterms:W3CDTF">2019-09-25T07:04:00Z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